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6E5D30" w14:textId="77777777" w:rsidR="00DD0752" w:rsidRDefault="00554C7C">
      <w:pPr>
        <w:pStyle w:val="Ttulo"/>
        <w:rPr>
          <w:lang w:val="pt-BR"/>
        </w:rPr>
      </w:pPr>
      <w:r>
        <w:rPr>
          <w:lang w:val="pt-BR"/>
        </w:rPr>
        <w:t>Simulator de Lógica Difusa para controle de temperatura</w:t>
      </w:r>
    </w:p>
    <w:p w14:paraId="1FF9C059" w14:textId="77777777" w:rsidR="00DD0752" w:rsidRDefault="00554C7C">
      <w:pPr>
        <w:pStyle w:val="Author"/>
        <w:rPr>
          <w:lang w:val="pt-BR"/>
        </w:rPr>
      </w:pPr>
      <w:r>
        <w:rPr>
          <w:lang w:val="pt-BR"/>
        </w:rPr>
        <w:t xml:space="preserve"> Gustavo M Nemeth</w:t>
      </w:r>
    </w:p>
    <w:p w14:paraId="4B54DBDD" w14:textId="77777777" w:rsidR="00DD0752" w:rsidRDefault="00554C7C">
      <w:pPr>
        <w:pStyle w:val="Address"/>
      </w:pPr>
      <w:r>
        <w:br/>
      </w:r>
      <w:r>
        <w:t>Escola do Mar, Ciência e Tecnologia</w:t>
      </w:r>
    </w:p>
    <w:p w14:paraId="11839CB5" w14:textId="77777777" w:rsidR="00DD0752" w:rsidRDefault="00554C7C">
      <w:pPr>
        <w:pStyle w:val="Address"/>
      </w:pPr>
      <w:r>
        <w:t xml:space="preserve">Universidade do Vale do Itajaí (UNIVALI) – Itajaí, SC – </w:t>
      </w:r>
      <w:r w:rsidR="00334A54">
        <w:t>Brasil</w:t>
      </w:r>
    </w:p>
    <w:p w14:paraId="011F830E" w14:textId="77777777" w:rsidR="00DD0752" w:rsidRDefault="00554C7C">
      <w:pPr>
        <w:pStyle w:val="Email"/>
        <w:rPr>
          <w:lang w:val="pt-BR"/>
        </w:rPr>
      </w:pPr>
      <w:r>
        <w:rPr>
          <w:lang w:val="pt-BR"/>
        </w:rPr>
        <w:t>{nemeth@edu.univali.br</w:t>
      </w:r>
    </w:p>
    <w:p w14:paraId="30F36583" w14:textId="77777777" w:rsidR="00000000" w:rsidRPr="00334A54" w:rsidRDefault="00554C7C">
      <w:pPr>
        <w:rPr>
          <w:lang w:val="pt-BR"/>
        </w:rPr>
        <w:sectPr w:rsidR="00000000" w:rsidRPr="00334A54">
          <w:headerReference w:type="default" r:id="rId8"/>
          <w:pgSz w:w="11907" w:h="16840"/>
          <w:pgMar w:top="1985" w:right="1701" w:bottom="1418" w:left="1701" w:header="964" w:footer="964" w:gutter="0"/>
          <w:pgNumType w:start="101"/>
          <w:cols w:space="720"/>
        </w:sectPr>
      </w:pPr>
    </w:p>
    <w:p w14:paraId="048A19A1" w14:textId="77777777" w:rsidR="00DD0752" w:rsidRPr="00334A54" w:rsidRDefault="00554C7C">
      <w:pPr>
        <w:pStyle w:val="Abstract"/>
        <w:rPr>
          <w:lang w:val="en-US"/>
        </w:rPr>
      </w:pPr>
      <w:r>
        <w:rPr>
          <w:b/>
        </w:rPr>
        <w:t>Abstract.</w:t>
      </w:r>
      <w:r>
        <w:t xml:space="preserve"> </w:t>
      </w:r>
      <w:r>
        <w:rPr>
          <w:lang w:val="en-US"/>
        </w:rPr>
        <w:t xml:space="preserve">This paper presents the implementation and results generated to possibly assist in choosing the temperature of an enclosed space </w:t>
      </w:r>
      <w:r w:rsidR="00334A54">
        <w:rPr>
          <w:lang w:val="en-US"/>
        </w:rPr>
        <w:t>considering</w:t>
      </w:r>
      <w:r>
        <w:rPr>
          <w:lang w:val="en-US"/>
        </w:rPr>
        <w:t xml:space="preserve"> the thermal sensation. The proposed solution of the problem was modeled u</w:t>
      </w:r>
      <w:r>
        <w:rPr>
          <w:lang w:val="en-US"/>
        </w:rPr>
        <w:t xml:space="preserve">sing fuzzy logic for a case of three people in the </w:t>
      </w:r>
      <w:r w:rsidR="00334A54">
        <w:rPr>
          <w:lang w:val="en-US"/>
        </w:rPr>
        <w:t>room.</w:t>
      </w:r>
    </w:p>
    <w:p w14:paraId="4105D598" w14:textId="77777777" w:rsidR="00DD0752" w:rsidRDefault="00554C7C">
      <w:pPr>
        <w:pStyle w:val="Abstract"/>
      </w:pPr>
      <w:r>
        <w:rPr>
          <w:b/>
        </w:rPr>
        <w:t>Resumo.</w:t>
      </w:r>
      <w:r>
        <w:t xml:space="preserve"> Este artigo apresenta a implementação e resultados gerados para possivelmente, auxiliar na escolha da temperatura de um local fechado levando em conta a sensação térmica. A solução proposta </w:t>
      </w:r>
      <w:r>
        <w:t xml:space="preserve">do problema foi modelada utilizando lógica difusa para um caso de três pessoas no recinto. </w:t>
      </w:r>
    </w:p>
    <w:p w14:paraId="17E00ED6" w14:textId="77777777" w:rsidR="00DD0752" w:rsidRDefault="00554C7C">
      <w:pPr>
        <w:pStyle w:val="Ttulo1"/>
        <w:rPr>
          <w:lang w:val="pt-BR"/>
        </w:rPr>
      </w:pPr>
      <w:r>
        <w:rPr>
          <w:lang w:val="pt-BR"/>
        </w:rPr>
        <w:t>1. Introdução</w:t>
      </w:r>
    </w:p>
    <w:p w14:paraId="09A5E50A" w14:textId="77777777" w:rsidR="00DD0752" w:rsidRDefault="00554C7C">
      <w:pPr>
        <w:rPr>
          <w:lang w:val="pt-BR"/>
        </w:rPr>
      </w:pPr>
      <w:r>
        <w:rPr>
          <w:lang w:val="pt-BR"/>
        </w:rPr>
        <w:t>Cada corpo humano o é único, fatores como células sensoriais, nível de gordura, pressão arterial, além de outros fatores podem resultar em como uma pe</w:t>
      </w:r>
      <w:r>
        <w:rPr>
          <w:lang w:val="pt-BR"/>
        </w:rPr>
        <w:t>ssoa sente a temperatura. Quando pessoas com sensações diferentes de temperatura precisam conviver em um recinto com controle de temperatura, isso pode acabar sendo um problema por conta de desavenças.</w:t>
      </w:r>
    </w:p>
    <w:p w14:paraId="3C505413" w14:textId="77777777" w:rsidR="00DD0752" w:rsidRDefault="00554C7C">
      <w:pPr>
        <w:rPr>
          <w:lang w:val="pt-BR"/>
        </w:rPr>
      </w:pPr>
      <w:r>
        <w:rPr>
          <w:lang w:val="pt-BR"/>
        </w:rPr>
        <w:t>A seguir, será apresentado um resumo a respeito das im</w:t>
      </w:r>
      <w:r>
        <w:rPr>
          <w:lang w:val="pt-BR"/>
        </w:rPr>
        <w:t>plementações da lógica difusa (Fuzzy), a modelagem do problema e os resultados alcançados.</w:t>
      </w:r>
    </w:p>
    <w:p w14:paraId="70B63384" w14:textId="77777777" w:rsidR="00DD0752" w:rsidRDefault="00554C7C">
      <w:pPr>
        <w:pStyle w:val="Ttulo1"/>
        <w:rPr>
          <w:lang w:val="pt-BR"/>
        </w:rPr>
      </w:pPr>
      <w:r>
        <w:rPr>
          <w:lang w:val="pt-BR"/>
        </w:rPr>
        <w:t>2. Sistemas Fuzzy</w:t>
      </w:r>
    </w:p>
    <w:p w14:paraId="18E34E42" w14:textId="77777777" w:rsidR="00DD0752" w:rsidRDefault="00554C7C">
      <w:pPr>
        <w:rPr>
          <w:lang w:val="pt-BR"/>
        </w:rPr>
      </w:pPr>
      <w:r>
        <w:rPr>
          <w:lang w:val="pt-BR"/>
        </w:rPr>
        <w:t xml:space="preserve">Um sistema fuzzy é uma utilização prática de um de uma lógica fuzzy para resolver um determinado problema. </w:t>
      </w:r>
    </w:p>
    <w:p w14:paraId="633E04D4" w14:textId="77777777" w:rsidR="00DD0752" w:rsidRDefault="00554C7C">
      <w:pPr>
        <w:rPr>
          <w:lang w:val="pt-BR"/>
        </w:rPr>
      </w:pPr>
      <w:r>
        <w:rPr>
          <w:lang w:val="pt-BR"/>
        </w:rPr>
        <w:tab/>
        <w:t>A lógica fuzzy ou difusa, foi uma cont</w:t>
      </w:r>
      <w:r>
        <w:rPr>
          <w:lang w:val="pt-BR"/>
        </w:rPr>
        <w:t>raversão à lógica booleana para resolver problemas aonde o valor de entrada não se limita a verdadeiro e falso, 1 ou 0. Nela os valores podem variar entre os infinitos números reais entre 0 e 1, com isso permitindo o cálculo lógico de valores indeterminado</w:t>
      </w:r>
      <w:r>
        <w:rPr>
          <w:lang w:val="pt-BR"/>
        </w:rPr>
        <w:t>s. Para representar esses valores, é utilizado funções de pertinência.</w:t>
      </w:r>
    </w:p>
    <w:p w14:paraId="5D4C2476" w14:textId="77777777" w:rsidR="00DD0752" w:rsidRDefault="00DD0752">
      <w:pPr>
        <w:rPr>
          <w:lang w:val="pt-BR"/>
        </w:rPr>
      </w:pPr>
    </w:p>
    <w:p w14:paraId="4D1FAED7" w14:textId="77777777" w:rsidR="00DD0752" w:rsidRDefault="00554C7C">
      <w:r>
        <w:rPr>
          <w:noProof/>
        </w:rPr>
        <w:lastRenderedPageBreak/>
        <w:drawing>
          <wp:inline distT="0" distB="0" distL="0" distR="0" wp14:anchorId="317A83E6" wp14:editId="4422EB8A">
            <wp:extent cx="5962646" cy="1790696"/>
            <wp:effectExtent l="0" t="0" r="4" b="4"/>
            <wp:docPr id="2" name="Imagem 1" descr="Exemplo de FunÃ§Ãµes de PertinÃªnci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62646" cy="179069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53833E21" w14:textId="77777777" w:rsidR="00DD0752" w:rsidRPr="00334A54" w:rsidRDefault="00554C7C">
      <w:pPr>
        <w:pStyle w:val="Legenda"/>
        <w:rPr>
          <w:lang w:val="pt-BR"/>
        </w:rPr>
      </w:pPr>
      <w:r>
        <w:rPr>
          <w:lang w:val="pt-BR"/>
        </w:rPr>
        <w:t>Figure 1. Exemplo de Funções de Pertinência</w:t>
      </w:r>
    </w:p>
    <w:p w14:paraId="6CF35186" w14:textId="2CDFFD0C" w:rsidR="00DD0752" w:rsidRDefault="00DD0752">
      <w:pPr>
        <w:rPr>
          <w:lang w:val="pt-BR"/>
        </w:rPr>
      </w:pPr>
    </w:p>
    <w:p w14:paraId="27FB9066" w14:textId="78534AC9" w:rsidR="00887424" w:rsidRDefault="00887424">
      <w:pPr>
        <w:rPr>
          <w:lang w:val="pt-BR"/>
        </w:rPr>
      </w:pPr>
      <w:r>
        <w:rPr>
          <w:lang w:val="pt-BR"/>
        </w:rPr>
        <w:t>A lógica fuzzy recebe valores (inputs), que são representados por alguma função, o sistema define uma resposta a partir de um conjunto de regras predefinidas</w:t>
      </w:r>
      <w:bookmarkStart w:id="0" w:name="_GoBack"/>
      <w:bookmarkEnd w:id="0"/>
      <w:r>
        <w:rPr>
          <w:lang w:val="pt-BR"/>
        </w:rPr>
        <w:t xml:space="preserve">  </w:t>
      </w:r>
    </w:p>
    <w:p w14:paraId="4D8B8434" w14:textId="77777777" w:rsidR="00DD0752" w:rsidRDefault="00DD0752">
      <w:pPr>
        <w:rPr>
          <w:lang w:val="pt-BR"/>
        </w:rPr>
      </w:pPr>
    </w:p>
    <w:p w14:paraId="7C5BA8E9" w14:textId="77777777" w:rsidR="00DD0752" w:rsidRDefault="00554C7C">
      <w:pPr>
        <w:pStyle w:val="Ttulo1"/>
        <w:rPr>
          <w:lang w:val="pt-BR"/>
        </w:rPr>
      </w:pPr>
      <w:r>
        <w:rPr>
          <w:lang w:val="pt-BR"/>
        </w:rPr>
        <w:t>3. Controlando temperatura com Fuzzy</w:t>
      </w:r>
    </w:p>
    <w:p w14:paraId="636BF3AB" w14:textId="77777777" w:rsidR="00DD0752" w:rsidRDefault="00554C7C">
      <w:pPr>
        <w:rPr>
          <w:lang w:val="pt-BR"/>
        </w:rPr>
      </w:pPr>
      <w:r>
        <w:rPr>
          <w:lang w:val="pt-BR"/>
        </w:rPr>
        <w:t>Para o problema de controle de temperatura, foi implementado um sistema fuzzy com três variáveis de</w:t>
      </w:r>
      <w:r>
        <w:rPr>
          <w:lang w:val="pt-BR"/>
        </w:rPr>
        <w:t xml:space="preserve"> entrada, aonde os valores estão nos alcances:</w:t>
      </w:r>
    </w:p>
    <w:p w14:paraId="3F6FDF3B" w14:textId="77777777" w:rsidR="00DD0752" w:rsidRDefault="00554C7C">
      <w:pPr>
        <w:pStyle w:val="PargrafodaLista"/>
        <w:numPr>
          <w:ilvl w:val="0"/>
          <w:numId w:val="1"/>
        </w:numPr>
      </w:pPr>
      <w:r>
        <w:rPr>
          <w:lang w:val="pt-BR"/>
        </w:rPr>
        <w:t>FRIO = (-5, 1) (=2, 0)</w:t>
      </w:r>
    </w:p>
    <w:p w14:paraId="41D3BACB" w14:textId="77777777" w:rsidR="00DD0752" w:rsidRDefault="00554C7C">
      <w:pPr>
        <w:numPr>
          <w:ilvl w:val="0"/>
          <w:numId w:val="2"/>
        </w:numPr>
        <w:rPr>
          <w:lang w:val="pt-BR"/>
        </w:rPr>
      </w:pPr>
      <w:r>
        <w:rPr>
          <w:lang w:val="pt-BR"/>
        </w:rPr>
        <w:t>BOM = (-3, 0) (-2,1) (1,1) (3,0)</w:t>
      </w:r>
    </w:p>
    <w:p w14:paraId="72B1C7D9" w14:textId="77777777" w:rsidR="00DD0752" w:rsidRDefault="00554C7C">
      <w:pPr>
        <w:numPr>
          <w:ilvl w:val="0"/>
          <w:numId w:val="2"/>
        </w:numPr>
        <w:rPr>
          <w:lang w:val="pt-BR"/>
        </w:rPr>
      </w:pPr>
      <w:r>
        <w:rPr>
          <w:lang w:val="pt-BR"/>
        </w:rPr>
        <w:t>QUENTE = (-2, 0) (4, 1)</w:t>
      </w:r>
    </w:p>
    <w:p w14:paraId="294CC253" w14:textId="77777777" w:rsidR="00DD0752" w:rsidRDefault="00DD0752">
      <w:pPr>
        <w:ind w:left="360"/>
        <w:rPr>
          <w:lang w:val="pt-BR"/>
        </w:rPr>
      </w:pPr>
    </w:p>
    <w:p w14:paraId="00C7B29D" w14:textId="77777777" w:rsidR="00DD0752" w:rsidRDefault="00554C7C">
      <w:pPr>
        <w:ind w:left="360"/>
        <w:rPr>
          <w:lang w:val="pt-BR"/>
        </w:rPr>
      </w:pPr>
      <w:r>
        <w:rPr>
          <w:lang w:val="pt-BR"/>
        </w:rPr>
        <w:t>IMAGEM UM</w:t>
      </w:r>
    </w:p>
    <w:p w14:paraId="081BD6F4" w14:textId="77777777" w:rsidR="00DD0752" w:rsidRDefault="00554C7C">
      <w:pPr>
        <w:ind w:left="360"/>
        <w:rPr>
          <w:lang w:val="pt-BR"/>
        </w:rPr>
      </w:pPr>
      <w:r>
        <w:rPr>
          <w:lang w:val="pt-BR"/>
        </w:rPr>
        <w:t xml:space="preserve">       Aonde os valores representam como seria a temperatura a temperatura ideal para o local, baseado na sensação tér</w:t>
      </w:r>
      <w:r>
        <w:rPr>
          <w:lang w:val="pt-BR"/>
        </w:rPr>
        <w:t>mica de cada indivíduo. Podendo ser adaptados para mais indivíduos dependendo da necessidade.</w:t>
      </w:r>
    </w:p>
    <w:p w14:paraId="2F11FEAC" w14:textId="77777777" w:rsidR="001B071B" w:rsidRDefault="00554C7C" w:rsidP="001B071B">
      <w:pPr>
        <w:ind w:left="360"/>
        <w:rPr>
          <w:lang w:val="pt-BR"/>
        </w:rPr>
      </w:pPr>
      <w:r>
        <w:rPr>
          <w:lang w:val="pt-BR"/>
        </w:rPr>
        <w:t xml:space="preserve">         Os valores de entrada são tratados por um conjunto de regras na camada de regras:</w:t>
      </w:r>
    </w:p>
    <w:p w14:paraId="6063DC05" w14:textId="77777777" w:rsidR="00334A54" w:rsidRPr="001B071B" w:rsidRDefault="00334A54" w:rsidP="001B071B">
      <w:r w:rsidRPr="00334A54">
        <w:rPr>
          <w:rFonts w:eastAsia="Times" w:cs="Times"/>
          <w:szCs w:val="24"/>
        </w:rPr>
        <w:t xml:space="preserve">RULE </w:t>
      </w:r>
      <w:r w:rsidRPr="00334A54">
        <w:rPr>
          <w:rFonts w:eastAsia="Times" w:cs="Times"/>
          <w:szCs w:val="24"/>
        </w:rPr>
        <w:t>1:</w:t>
      </w:r>
      <w:r w:rsidRPr="00334A54">
        <w:rPr>
          <w:rFonts w:eastAsia="Times" w:cs="Times"/>
          <w:szCs w:val="24"/>
        </w:rPr>
        <w:t xml:space="preserve"> IF temperatura_1 IS </w:t>
      </w:r>
      <w:r>
        <w:rPr>
          <w:rFonts w:eastAsia="Times" w:cs="Times"/>
          <w:szCs w:val="24"/>
        </w:rPr>
        <w:t>bom</w:t>
      </w:r>
      <w:r w:rsidRPr="00334A54">
        <w:rPr>
          <w:rFonts w:eastAsia="Times" w:cs="Times"/>
          <w:szCs w:val="24"/>
        </w:rPr>
        <w:t xml:space="preserve"> </w:t>
      </w:r>
      <w:r>
        <w:rPr>
          <w:rFonts w:eastAsia="Times" w:cs="Times"/>
          <w:szCs w:val="24"/>
        </w:rPr>
        <w:t>OR</w:t>
      </w:r>
      <w:r w:rsidRPr="00334A54">
        <w:rPr>
          <w:rFonts w:eastAsia="Times" w:cs="Times"/>
          <w:szCs w:val="24"/>
        </w:rPr>
        <w:t xml:space="preserve"> temperatura_2 IS </w:t>
      </w:r>
      <w:r>
        <w:rPr>
          <w:rFonts w:eastAsia="Times" w:cs="Times"/>
          <w:szCs w:val="24"/>
        </w:rPr>
        <w:t>bom</w:t>
      </w:r>
      <w:r w:rsidRPr="00334A54">
        <w:rPr>
          <w:rFonts w:eastAsia="Times" w:cs="Times"/>
          <w:szCs w:val="24"/>
        </w:rPr>
        <w:t xml:space="preserve"> </w:t>
      </w:r>
      <w:r>
        <w:rPr>
          <w:rFonts w:eastAsia="Times" w:cs="Times"/>
          <w:szCs w:val="24"/>
        </w:rPr>
        <w:t>OR</w:t>
      </w:r>
      <w:r w:rsidRPr="00334A54">
        <w:rPr>
          <w:rFonts w:eastAsia="Times" w:cs="Times"/>
          <w:szCs w:val="24"/>
        </w:rPr>
        <w:t xml:space="preserve"> temperatura_3 IS </w:t>
      </w:r>
      <w:r>
        <w:rPr>
          <w:rFonts w:eastAsia="Times" w:cs="Times"/>
          <w:szCs w:val="24"/>
        </w:rPr>
        <w:t>bom</w:t>
      </w:r>
      <w:r w:rsidRPr="00334A54">
        <w:rPr>
          <w:rFonts w:eastAsia="Times" w:cs="Times"/>
          <w:szCs w:val="24"/>
        </w:rPr>
        <w:t xml:space="preserve"> THEN acao IS </w:t>
      </w:r>
      <w:r>
        <w:rPr>
          <w:rFonts w:eastAsia="Times" w:cs="Times"/>
          <w:szCs w:val="24"/>
        </w:rPr>
        <w:t>manter</w:t>
      </w:r>
      <w:r w:rsidRPr="00334A54">
        <w:rPr>
          <w:rFonts w:eastAsia="Times" w:cs="Times"/>
          <w:szCs w:val="24"/>
        </w:rPr>
        <w:t>;</w:t>
      </w:r>
    </w:p>
    <w:p w14:paraId="71FC919B" w14:textId="77777777" w:rsidR="00DD0752" w:rsidRDefault="00554C7C">
      <w:r w:rsidRPr="00334A54">
        <w:rPr>
          <w:rFonts w:eastAsia="Times" w:cs="Times"/>
          <w:szCs w:val="24"/>
        </w:rPr>
        <w:t xml:space="preserve">RULE </w:t>
      </w:r>
      <w:r w:rsidR="001B071B">
        <w:rPr>
          <w:rFonts w:eastAsia="Times" w:cs="Times"/>
          <w:szCs w:val="24"/>
        </w:rPr>
        <w:t>2</w:t>
      </w:r>
      <w:r w:rsidR="00334A54" w:rsidRPr="00334A54">
        <w:rPr>
          <w:rFonts w:eastAsia="Times" w:cs="Times"/>
          <w:szCs w:val="24"/>
        </w:rPr>
        <w:t>:</w:t>
      </w:r>
      <w:r w:rsidRPr="00334A54">
        <w:rPr>
          <w:rFonts w:eastAsia="Times" w:cs="Times"/>
          <w:szCs w:val="24"/>
        </w:rPr>
        <w:t xml:space="preserve"> IF temperatura_1 IS frio AND temperatura_</w:t>
      </w:r>
      <w:r w:rsidRPr="00334A54">
        <w:rPr>
          <w:rFonts w:eastAsia="Times" w:cs="Times"/>
          <w:szCs w:val="24"/>
        </w:rPr>
        <w:t>2 IS frio AND temperatura_3 IS frio THEN acao IS aumentar_muito;</w:t>
      </w:r>
    </w:p>
    <w:p w14:paraId="016ACB1E" w14:textId="77777777" w:rsidR="00DD0752" w:rsidRDefault="00554C7C">
      <w:r w:rsidRPr="00334A54">
        <w:rPr>
          <w:rFonts w:eastAsia="Times" w:cs="Times"/>
          <w:szCs w:val="24"/>
        </w:rPr>
        <w:t xml:space="preserve">RULE </w:t>
      </w:r>
      <w:r w:rsidR="001B071B">
        <w:rPr>
          <w:rFonts w:eastAsia="Times" w:cs="Times"/>
          <w:szCs w:val="24"/>
        </w:rPr>
        <w:t>3</w:t>
      </w:r>
      <w:r w:rsidR="00334A54" w:rsidRPr="00334A54">
        <w:rPr>
          <w:rFonts w:eastAsia="Times" w:cs="Times"/>
          <w:szCs w:val="24"/>
        </w:rPr>
        <w:t>:</w:t>
      </w:r>
      <w:r w:rsidRPr="00334A54">
        <w:rPr>
          <w:rFonts w:eastAsia="Times" w:cs="Times"/>
          <w:szCs w:val="24"/>
        </w:rPr>
        <w:t xml:space="preserve"> IF temperatura_1 IS frio AND temperatura_2 IS frio THEN acao IS aumentar;</w:t>
      </w:r>
    </w:p>
    <w:p w14:paraId="78FEEF46" w14:textId="77777777" w:rsidR="00DD0752" w:rsidRDefault="00554C7C">
      <w:r w:rsidRPr="00334A54">
        <w:rPr>
          <w:rFonts w:eastAsia="Times" w:cs="Times"/>
          <w:szCs w:val="24"/>
        </w:rPr>
        <w:t xml:space="preserve">RULE </w:t>
      </w:r>
      <w:r w:rsidR="001B071B">
        <w:rPr>
          <w:rFonts w:eastAsia="Times" w:cs="Times"/>
          <w:szCs w:val="24"/>
        </w:rPr>
        <w:t>4</w:t>
      </w:r>
      <w:r w:rsidR="00334A54" w:rsidRPr="00334A54">
        <w:rPr>
          <w:rFonts w:eastAsia="Times" w:cs="Times"/>
          <w:szCs w:val="24"/>
        </w:rPr>
        <w:t>:</w:t>
      </w:r>
      <w:r w:rsidRPr="00334A54">
        <w:rPr>
          <w:rFonts w:eastAsia="Times" w:cs="Times"/>
          <w:szCs w:val="24"/>
        </w:rPr>
        <w:t xml:space="preserve"> IF temperatura_1 IS frio AND temperatura_3 IS frio THEN acao IS aumentar;</w:t>
      </w:r>
    </w:p>
    <w:p w14:paraId="672E452B" w14:textId="77777777" w:rsidR="00DD0752" w:rsidRDefault="00554C7C">
      <w:r w:rsidRPr="00334A54">
        <w:rPr>
          <w:rFonts w:eastAsia="Times" w:cs="Times"/>
          <w:szCs w:val="24"/>
        </w:rPr>
        <w:t xml:space="preserve">RULE </w:t>
      </w:r>
      <w:r w:rsidR="001B071B">
        <w:rPr>
          <w:rFonts w:eastAsia="Times" w:cs="Times"/>
          <w:szCs w:val="24"/>
        </w:rPr>
        <w:t>5</w:t>
      </w:r>
      <w:r w:rsidR="00334A54" w:rsidRPr="00334A54">
        <w:rPr>
          <w:rFonts w:eastAsia="Times" w:cs="Times"/>
          <w:szCs w:val="24"/>
        </w:rPr>
        <w:t>:</w:t>
      </w:r>
      <w:r w:rsidRPr="00334A54">
        <w:rPr>
          <w:rFonts w:eastAsia="Times" w:cs="Times"/>
          <w:szCs w:val="24"/>
        </w:rPr>
        <w:t xml:space="preserve"> IF t</w:t>
      </w:r>
      <w:r w:rsidRPr="00334A54">
        <w:rPr>
          <w:rFonts w:eastAsia="Times" w:cs="Times"/>
          <w:szCs w:val="24"/>
        </w:rPr>
        <w:t>emperatura_2 IS frio AND temperatura_3 IS frio THEN acao IS aumentar;</w:t>
      </w:r>
    </w:p>
    <w:p w14:paraId="752067D9" w14:textId="77777777" w:rsidR="00DD0752" w:rsidRDefault="00554C7C">
      <w:r w:rsidRPr="00334A54">
        <w:rPr>
          <w:rFonts w:eastAsia="Times" w:cs="Times"/>
          <w:szCs w:val="24"/>
        </w:rPr>
        <w:t xml:space="preserve">RULE </w:t>
      </w:r>
      <w:r w:rsidR="001B071B">
        <w:rPr>
          <w:rFonts w:eastAsia="Times" w:cs="Times"/>
          <w:szCs w:val="24"/>
        </w:rPr>
        <w:t>6</w:t>
      </w:r>
      <w:r w:rsidR="00334A54" w:rsidRPr="00334A54">
        <w:rPr>
          <w:rFonts w:eastAsia="Times" w:cs="Times"/>
          <w:szCs w:val="24"/>
        </w:rPr>
        <w:t>:</w:t>
      </w:r>
      <w:r w:rsidRPr="00334A54">
        <w:rPr>
          <w:rFonts w:eastAsia="Times" w:cs="Times"/>
          <w:szCs w:val="24"/>
        </w:rPr>
        <w:t xml:space="preserve"> IF temperatura_1 IS quente AND temperatura_2 IS quente AND temperatura_3 IS quente THEN acao IS diminuir_muito;</w:t>
      </w:r>
    </w:p>
    <w:p w14:paraId="773CD8E1" w14:textId="77777777" w:rsidR="00DD0752" w:rsidRDefault="00554C7C">
      <w:r w:rsidRPr="00334A54">
        <w:rPr>
          <w:rFonts w:eastAsia="Times" w:cs="Times"/>
          <w:szCs w:val="24"/>
        </w:rPr>
        <w:t xml:space="preserve">RULE </w:t>
      </w:r>
      <w:r w:rsidR="001B071B">
        <w:rPr>
          <w:rFonts w:eastAsia="Times" w:cs="Times"/>
          <w:szCs w:val="24"/>
        </w:rPr>
        <w:t>7</w:t>
      </w:r>
      <w:r w:rsidR="00334A54" w:rsidRPr="00334A54">
        <w:rPr>
          <w:rFonts w:eastAsia="Times" w:cs="Times"/>
          <w:szCs w:val="24"/>
        </w:rPr>
        <w:t>:</w:t>
      </w:r>
      <w:r w:rsidRPr="00334A54">
        <w:rPr>
          <w:rFonts w:eastAsia="Times" w:cs="Times"/>
          <w:szCs w:val="24"/>
        </w:rPr>
        <w:t xml:space="preserve"> IF temperatura_1 IS quente AND temperatura_2 IS </w:t>
      </w:r>
      <w:r w:rsidRPr="00334A54">
        <w:rPr>
          <w:rFonts w:eastAsia="Times" w:cs="Times"/>
          <w:szCs w:val="24"/>
        </w:rPr>
        <w:t>quente THEN acao IS diminuir;</w:t>
      </w:r>
    </w:p>
    <w:p w14:paraId="7459230D" w14:textId="77777777" w:rsidR="00DD0752" w:rsidRDefault="00554C7C">
      <w:r w:rsidRPr="00334A54">
        <w:rPr>
          <w:rFonts w:eastAsia="Times" w:cs="Times"/>
          <w:szCs w:val="24"/>
        </w:rPr>
        <w:lastRenderedPageBreak/>
        <w:t xml:space="preserve">RULE </w:t>
      </w:r>
      <w:r w:rsidR="001B071B">
        <w:rPr>
          <w:rFonts w:eastAsia="Times" w:cs="Times"/>
          <w:szCs w:val="24"/>
        </w:rPr>
        <w:t>8</w:t>
      </w:r>
      <w:r w:rsidR="00334A54" w:rsidRPr="00334A54">
        <w:rPr>
          <w:rFonts w:eastAsia="Times" w:cs="Times"/>
          <w:szCs w:val="24"/>
        </w:rPr>
        <w:t>:</w:t>
      </w:r>
      <w:r w:rsidRPr="00334A54">
        <w:rPr>
          <w:rFonts w:eastAsia="Times" w:cs="Times"/>
          <w:szCs w:val="24"/>
        </w:rPr>
        <w:t xml:space="preserve"> IF temperatura_1 IS quente AND temperatura_3 IS quente THEN acao IS diminuir;</w:t>
      </w:r>
    </w:p>
    <w:p w14:paraId="1AA2988B" w14:textId="77777777" w:rsidR="001B071B" w:rsidRDefault="00554C7C">
      <w:r w:rsidRPr="00334A54">
        <w:rPr>
          <w:rFonts w:eastAsia="Times" w:cs="Times"/>
          <w:szCs w:val="24"/>
        </w:rPr>
        <w:t xml:space="preserve">RULE </w:t>
      </w:r>
      <w:r w:rsidR="001B071B">
        <w:rPr>
          <w:rFonts w:eastAsia="Times" w:cs="Times"/>
          <w:szCs w:val="24"/>
        </w:rPr>
        <w:t>9</w:t>
      </w:r>
      <w:r w:rsidR="00334A54" w:rsidRPr="00334A54">
        <w:rPr>
          <w:rFonts w:eastAsia="Times" w:cs="Times"/>
          <w:szCs w:val="24"/>
        </w:rPr>
        <w:t>:</w:t>
      </w:r>
      <w:r w:rsidRPr="00334A54">
        <w:rPr>
          <w:rFonts w:eastAsia="Times" w:cs="Times"/>
          <w:szCs w:val="24"/>
        </w:rPr>
        <w:t xml:space="preserve"> IF temperatura_2 IS quente AND temperatura_3 IS quente THEN acao IS diminuir;</w:t>
      </w:r>
    </w:p>
    <w:p w14:paraId="6AC2D8D9" w14:textId="77777777" w:rsidR="00DD0752" w:rsidRDefault="00554C7C">
      <w:r w:rsidRPr="00334A54">
        <w:rPr>
          <w:rFonts w:eastAsia="Times" w:cs="Times"/>
          <w:szCs w:val="24"/>
        </w:rPr>
        <w:t xml:space="preserve">RULE </w:t>
      </w:r>
      <w:r w:rsidR="001B071B">
        <w:rPr>
          <w:rFonts w:eastAsia="Times" w:cs="Times"/>
          <w:szCs w:val="24"/>
        </w:rPr>
        <w:t>10</w:t>
      </w:r>
      <w:r w:rsidR="00334A54" w:rsidRPr="00334A54">
        <w:rPr>
          <w:rFonts w:eastAsia="Times" w:cs="Times"/>
          <w:szCs w:val="24"/>
        </w:rPr>
        <w:t>:</w:t>
      </w:r>
      <w:r w:rsidRPr="00334A54">
        <w:rPr>
          <w:rFonts w:eastAsia="Times" w:cs="Times"/>
          <w:szCs w:val="24"/>
        </w:rPr>
        <w:t xml:space="preserve"> IF temperatura_1 IS bom AND tem</w:t>
      </w:r>
      <w:r w:rsidRPr="00334A54">
        <w:rPr>
          <w:rFonts w:eastAsia="Times" w:cs="Times"/>
          <w:szCs w:val="24"/>
        </w:rPr>
        <w:t>peratura_2 IS bom AND temperatura_3 IS bom THEN acao IS manter;</w:t>
      </w:r>
    </w:p>
    <w:p w14:paraId="5005DA31" w14:textId="77777777" w:rsidR="00DD0752" w:rsidRDefault="00554C7C">
      <w:r w:rsidRPr="00334A54">
        <w:rPr>
          <w:rFonts w:eastAsia="Times" w:cs="Times"/>
          <w:szCs w:val="24"/>
        </w:rPr>
        <w:t xml:space="preserve">RULE </w:t>
      </w:r>
      <w:r w:rsidR="00334A54" w:rsidRPr="00334A54">
        <w:rPr>
          <w:rFonts w:eastAsia="Times" w:cs="Times"/>
          <w:szCs w:val="24"/>
        </w:rPr>
        <w:t>1</w:t>
      </w:r>
      <w:r w:rsidR="001B071B">
        <w:rPr>
          <w:rFonts w:eastAsia="Times" w:cs="Times"/>
          <w:szCs w:val="24"/>
        </w:rPr>
        <w:t>1</w:t>
      </w:r>
      <w:r w:rsidR="00334A54" w:rsidRPr="00334A54">
        <w:rPr>
          <w:rFonts w:eastAsia="Times" w:cs="Times"/>
          <w:szCs w:val="24"/>
        </w:rPr>
        <w:t>:</w:t>
      </w:r>
      <w:r w:rsidRPr="00334A54">
        <w:rPr>
          <w:rFonts w:eastAsia="Times" w:cs="Times"/>
          <w:szCs w:val="24"/>
        </w:rPr>
        <w:t xml:space="preserve"> IF temperatura_1 IS bom AND temperatura_2 IS bom THEN acao IS manter;</w:t>
      </w:r>
    </w:p>
    <w:p w14:paraId="0B907015" w14:textId="77777777" w:rsidR="001B071B" w:rsidRDefault="00554C7C" w:rsidP="001B071B">
      <w:r w:rsidRPr="00334A54">
        <w:rPr>
          <w:rFonts w:eastAsia="Times" w:cs="Times"/>
          <w:szCs w:val="24"/>
        </w:rPr>
        <w:t xml:space="preserve">RULE </w:t>
      </w:r>
      <w:r w:rsidR="00334A54" w:rsidRPr="00334A54">
        <w:rPr>
          <w:rFonts w:eastAsia="Times" w:cs="Times"/>
          <w:szCs w:val="24"/>
        </w:rPr>
        <w:t>1</w:t>
      </w:r>
      <w:r w:rsidR="001B071B">
        <w:rPr>
          <w:rFonts w:eastAsia="Times" w:cs="Times"/>
          <w:szCs w:val="24"/>
        </w:rPr>
        <w:t>2</w:t>
      </w:r>
      <w:r w:rsidR="00334A54" w:rsidRPr="00334A54">
        <w:rPr>
          <w:rFonts w:eastAsia="Times" w:cs="Times"/>
          <w:szCs w:val="24"/>
        </w:rPr>
        <w:t>:</w:t>
      </w:r>
      <w:r w:rsidRPr="00334A54">
        <w:rPr>
          <w:rFonts w:eastAsia="Times" w:cs="Times"/>
          <w:szCs w:val="24"/>
        </w:rPr>
        <w:t xml:space="preserve"> IF temperatura_1 IS bom AND temperatura_3 IS bom THEN acao IS manter;</w:t>
      </w:r>
    </w:p>
    <w:p w14:paraId="3F2886C8" w14:textId="77777777" w:rsidR="00DD0752" w:rsidRDefault="00554C7C" w:rsidP="001B071B">
      <w:r w:rsidRPr="00334A54">
        <w:rPr>
          <w:rFonts w:eastAsia="Times" w:cs="Times"/>
          <w:szCs w:val="24"/>
        </w:rPr>
        <w:t xml:space="preserve">RULE </w:t>
      </w:r>
      <w:r w:rsidR="00334A54" w:rsidRPr="00334A54">
        <w:rPr>
          <w:rFonts w:eastAsia="Times" w:cs="Times"/>
          <w:szCs w:val="24"/>
        </w:rPr>
        <w:t>1</w:t>
      </w:r>
      <w:r w:rsidR="001B071B">
        <w:rPr>
          <w:rFonts w:eastAsia="Times" w:cs="Times"/>
          <w:szCs w:val="24"/>
        </w:rPr>
        <w:t>3</w:t>
      </w:r>
      <w:r w:rsidR="00334A54" w:rsidRPr="00334A54">
        <w:rPr>
          <w:rFonts w:eastAsia="Times" w:cs="Times"/>
          <w:szCs w:val="24"/>
        </w:rPr>
        <w:t>:</w:t>
      </w:r>
      <w:r w:rsidRPr="00334A54">
        <w:rPr>
          <w:rFonts w:eastAsia="Times" w:cs="Times"/>
          <w:szCs w:val="24"/>
        </w:rPr>
        <w:t xml:space="preserve"> IF </w:t>
      </w:r>
      <w:r w:rsidRPr="00334A54">
        <w:rPr>
          <w:rFonts w:eastAsia="Times" w:cs="Times"/>
          <w:szCs w:val="24"/>
        </w:rPr>
        <w:t>temperatura_2 IS bom AND temperatura_3 IS bom THEN acao IS manter;</w:t>
      </w:r>
    </w:p>
    <w:p w14:paraId="10C7867E" w14:textId="77777777" w:rsidR="00DD0752" w:rsidRPr="00334A54" w:rsidRDefault="00DD0752">
      <w:pPr>
        <w:ind w:left="360"/>
        <w:rPr>
          <w:rFonts w:eastAsia="Times" w:cs="Times"/>
          <w:szCs w:val="24"/>
        </w:rPr>
      </w:pPr>
    </w:p>
    <w:p w14:paraId="517F4F76" w14:textId="77777777" w:rsidR="00E804F4" w:rsidRDefault="00E804F4">
      <w:pPr>
        <w:ind w:left="360"/>
        <w:rPr>
          <w:rFonts w:eastAsia="Times" w:cs="Times"/>
          <w:szCs w:val="24"/>
          <w:lang w:val="pt-BR"/>
        </w:rPr>
      </w:pPr>
      <w:r w:rsidRPr="00E804F4">
        <w:rPr>
          <w:rFonts w:eastAsia="Times" w:cs="Times"/>
          <w:szCs w:val="24"/>
          <w:lang w:val="pt-BR"/>
        </w:rPr>
        <w:t>A partir dessas regras</w:t>
      </w:r>
      <w:r>
        <w:rPr>
          <w:rFonts w:eastAsia="Times" w:cs="Times"/>
          <w:szCs w:val="24"/>
          <w:lang w:val="pt-BR"/>
        </w:rPr>
        <w:t xml:space="preserve"> o sistema gera uma possível solução, definida pelos limites a baixo:</w:t>
      </w:r>
    </w:p>
    <w:p w14:paraId="1C184AD8" w14:textId="77777777" w:rsidR="00E804F4" w:rsidRDefault="00E804F4">
      <w:pPr>
        <w:ind w:left="360"/>
        <w:rPr>
          <w:rFonts w:eastAsia="Times" w:cs="Times"/>
          <w:szCs w:val="24"/>
          <w:lang w:val="pt-BR"/>
        </w:rPr>
      </w:pPr>
    </w:p>
    <w:p w14:paraId="6AFC064D" w14:textId="70D99259" w:rsidR="00E804F4" w:rsidRPr="00E804F4" w:rsidRDefault="00E804F4" w:rsidP="00343AA1">
      <w:pPr>
        <w:rPr>
          <w:rFonts w:eastAsia="Times" w:cs="Times"/>
          <w:szCs w:val="24"/>
          <w:lang w:val="pt-BR"/>
        </w:rPr>
      </w:pPr>
      <w:r>
        <w:rPr>
          <w:rFonts w:eastAsia="Times" w:cs="Times"/>
          <w:szCs w:val="24"/>
          <w:lang w:val="pt-BR"/>
        </w:rPr>
        <w:t>d</w:t>
      </w:r>
      <w:r w:rsidRPr="00E804F4">
        <w:rPr>
          <w:rFonts w:eastAsia="Times" w:cs="Times"/>
          <w:szCs w:val="24"/>
          <w:lang w:val="pt-BR"/>
        </w:rPr>
        <w:t>iminuir_muito = (0,1) (1,0)</w:t>
      </w:r>
    </w:p>
    <w:p w14:paraId="618A9CE6" w14:textId="7BF6B0A4" w:rsidR="00E804F4" w:rsidRPr="00E804F4" w:rsidRDefault="00E804F4" w:rsidP="00343AA1">
      <w:pPr>
        <w:rPr>
          <w:rFonts w:eastAsia="Times" w:cs="Times"/>
          <w:szCs w:val="24"/>
          <w:lang w:val="pt-BR"/>
        </w:rPr>
      </w:pPr>
      <w:r>
        <w:rPr>
          <w:rFonts w:eastAsia="Times" w:cs="Times"/>
          <w:szCs w:val="24"/>
          <w:lang w:val="pt-BR"/>
        </w:rPr>
        <w:t>d</w:t>
      </w:r>
      <w:r w:rsidRPr="00E804F4">
        <w:rPr>
          <w:rFonts w:eastAsia="Times" w:cs="Times"/>
          <w:szCs w:val="24"/>
          <w:lang w:val="pt-BR"/>
        </w:rPr>
        <w:t>iminuir = (0,0) (2,1) (3,0)</w:t>
      </w:r>
    </w:p>
    <w:p w14:paraId="1DB2172C" w14:textId="1FCBBD75" w:rsidR="00E804F4" w:rsidRPr="00E804F4" w:rsidRDefault="00343AA1" w:rsidP="00343AA1">
      <w:pPr>
        <w:rPr>
          <w:rFonts w:eastAsia="Times" w:cs="Times"/>
          <w:szCs w:val="24"/>
          <w:lang w:val="pt-BR"/>
        </w:rPr>
      </w:pPr>
      <w:r>
        <w:rPr>
          <w:rFonts w:eastAsia="Times" w:cs="Times"/>
          <w:szCs w:val="24"/>
          <w:lang w:val="pt-BR"/>
        </w:rPr>
        <w:t>m</w:t>
      </w:r>
      <w:r w:rsidR="00E804F4" w:rsidRPr="00E804F4">
        <w:rPr>
          <w:rFonts w:eastAsia="Times" w:cs="Times"/>
          <w:szCs w:val="24"/>
          <w:lang w:val="pt-BR"/>
        </w:rPr>
        <w:t>anter = (3,0) (4,1) (6,1) (7,0</w:t>
      </w:r>
    </w:p>
    <w:p w14:paraId="542FB0E0" w14:textId="662FEB1F" w:rsidR="00E804F4" w:rsidRPr="00E804F4" w:rsidRDefault="00E804F4" w:rsidP="00343AA1">
      <w:pPr>
        <w:rPr>
          <w:rFonts w:eastAsia="Times" w:cs="Times"/>
          <w:szCs w:val="24"/>
          <w:lang w:val="pt-BR"/>
        </w:rPr>
      </w:pPr>
      <w:r w:rsidRPr="00E804F4">
        <w:rPr>
          <w:rFonts w:eastAsia="Times" w:cs="Times"/>
          <w:szCs w:val="24"/>
          <w:lang w:val="pt-BR"/>
        </w:rPr>
        <w:t>aumentar = (7,0) (8,1) (10,0)</w:t>
      </w:r>
    </w:p>
    <w:p w14:paraId="44A15C90" w14:textId="575BF840" w:rsidR="00DD0752" w:rsidRPr="00E804F4" w:rsidRDefault="00E804F4" w:rsidP="00343AA1">
      <w:pPr>
        <w:rPr>
          <w:rFonts w:eastAsia="Times" w:cs="Times"/>
          <w:szCs w:val="24"/>
          <w:lang w:val="pt-BR"/>
        </w:rPr>
      </w:pPr>
      <w:r w:rsidRPr="00E804F4">
        <w:rPr>
          <w:rFonts w:eastAsia="Times" w:cs="Times"/>
          <w:szCs w:val="24"/>
          <w:lang w:val="pt-BR"/>
        </w:rPr>
        <w:t>aumentar_muito = (9,0) (10,1)</w:t>
      </w:r>
    </w:p>
    <w:p w14:paraId="7D68DC52" w14:textId="77777777" w:rsidR="00DD0752" w:rsidRPr="00E804F4" w:rsidRDefault="00DD0752">
      <w:pPr>
        <w:ind w:left="360"/>
        <w:rPr>
          <w:lang w:val="pt-BR"/>
        </w:rPr>
      </w:pPr>
    </w:p>
    <w:p w14:paraId="3AD93817" w14:textId="77777777" w:rsidR="00DD0752" w:rsidRDefault="00554C7C">
      <w:pPr>
        <w:pStyle w:val="Ttulo1"/>
        <w:rPr>
          <w:lang w:val="pt-BR"/>
        </w:rPr>
      </w:pPr>
      <w:r>
        <w:rPr>
          <w:lang w:val="pt-BR"/>
        </w:rPr>
        <w:t>4. Estudo de Caso</w:t>
      </w:r>
    </w:p>
    <w:p w14:paraId="3A499F66" w14:textId="77777777" w:rsidR="00DD0752" w:rsidRDefault="00554C7C">
      <w:pPr>
        <w:rPr>
          <w:lang w:val="pt-BR"/>
        </w:rPr>
      </w:pPr>
      <w:r>
        <w:rPr>
          <w:lang w:val="pt-BR"/>
        </w:rPr>
        <w:t>Como implementação da lógica fuzzy, foi utilizado a biblioteca jFuzzyLogic na versão 1.2.1, utilizando a linguagem de programação JAVA 8.</w:t>
      </w:r>
    </w:p>
    <w:p w14:paraId="3574EC1D" w14:textId="77777777" w:rsidR="00DD0752" w:rsidRDefault="00554C7C">
      <w:pPr>
        <w:rPr>
          <w:lang w:val="pt-BR"/>
        </w:rPr>
      </w:pPr>
      <w:r>
        <w:rPr>
          <w:lang w:val="pt-BR"/>
        </w:rPr>
        <w:t xml:space="preserve">          No primeiro caso, </w:t>
      </w:r>
      <w:r>
        <w:rPr>
          <w:lang w:val="pt-BR"/>
        </w:rPr>
        <w:t>foi simulado aonde duas pessoas estão com muito frio e a terceira sente que a temperatura está ideal. Para esse caso foi utilizado valores –5,-4 e 0.</w:t>
      </w:r>
    </w:p>
    <w:p w14:paraId="6192E921" w14:textId="77777777" w:rsidR="00DD0752" w:rsidRDefault="00DD0752">
      <w:pPr>
        <w:rPr>
          <w:lang w:val="pt-BR"/>
        </w:rPr>
      </w:pPr>
    </w:p>
    <w:p w14:paraId="5C067399" w14:textId="77777777" w:rsidR="001B071B" w:rsidRDefault="001B071B">
      <w:pPr>
        <w:rPr>
          <w:lang w:val="pt-BR"/>
        </w:rPr>
      </w:pPr>
      <w:r>
        <w:rPr>
          <w:noProof/>
        </w:rPr>
        <w:lastRenderedPageBreak/>
        <w:drawing>
          <wp:inline distT="0" distB="0" distL="0" distR="0" wp14:anchorId="0AB2F6EF" wp14:editId="0EB7F496">
            <wp:extent cx="5400675" cy="3299696"/>
            <wp:effectExtent l="0" t="0" r="0" b="0"/>
            <wp:docPr id="3" name="Imagem 3" descr="https://i.imgur.com/te4riV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imgur.com/te4riVZ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299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DA1E6" w14:textId="77777777" w:rsidR="00E804F4" w:rsidRPr="00334A54" w:rsidRDefault="00E804F4" w:rsidP="00E804F4">
      <w:pPr>
        <w:pStyle w:val="Legenda"/>
        <w:rPr>
          <w:lang w:val="pt-BR"/>
        </w:rPr>
      </w:pPr>
      <w:r>
        <w:rPr>
          <w:lang w:val="pt-BR"/>
        </w:rPr>
        <w:t xml:space="preserve">Figure </w:t>
      </w:r>
      <w:r>
        <w:rPr>
          <w:lang w:val="pt-BR"/>
        </w:rPr>
        <w:t>2. Inputs da primeira simulação</w:t>
      </w:r>
    </w:p>
    <w:p w14:paraId="1A88F549" w14:textId="77777777" w:rsidR="001B071B" w:rsidRDefault="001B071B">
      <w:pPr>
        <w:rPr>
          <w:lang w:val="pt-BR"/>
        </w:rPr>
      </w:pPr>
    </w:p>
    <w:p w14:paraId="1336A765" w14:textId="77777777" w:rsidR="00DD0752" w:rsidRDefault="00554C7C">
      <w:pPr>
        <w:rPr>
          <w:lang w:val="pt-BR"/>
        </w:rPr>
      </w:pPr>
      <w:r>
        <w:rPr>
          <w:lang w:val="pt-BR"/>
        </w:rPr>
        <w:t xml:space="preserve">Como resposta, o simulador teve uma alta tendência para </w:t>
      </w:r>
      <w:r w:rsidR="001B071B">
        <w:rPr>
          <w:lang w:val="pt-BR"/>
        </w:rPr>
        <w:t xml:space="preserve">aumentar a temperatura, mas pelo </w:t>
      </w:r>
      <w:r w:rsidR="001B071B">
        <w:rPr>
          <w:rFonts w:hint="eastAsia"/>
          <w:lang w:val="pt-BR"/>
        </w:rPr>
        <w:t>“</w:t>
      </w:r>
      <w:r w:rsidR="001B071B">
        <w:rPr>
          <w:lang w:val="pt-BR"/>
        </w:rPr>
        <w:t>peso</w:t>
      </w:r>
      <w:r w:rsidR="001B071B">
        <w:rPr>
          <w:rFonts w:hint="eastAsia"/>
          <w:lang w:val="pt-BR"/>
        </w:rPr>
        <w:t>”</w:t>
      </w:r>
      <w:r w:rsidR="001B071B">
        <w:rPr>
          <w:lang w:val="pt-BR"/>
        </w:rPr>
        <w:t xml:space="preserve"> do outro lado, o sistema considerou não ser suficiente para uma mudança na </w:t>
      </w:r>
      <w:r w:rsidR="001B071B">
        <w:rPr>
          <w:rFonts w:hint="eastAsia"/>
          <w:lang w:val="pt-BR"/>
        </w:rPr>
        <w:t>temperatura</w:t>
      </w:r>
      <w:r w:rsidR="001B071B">
        <w:rPr>
          <w:lang w:val="pt-BR"/>
        </w:rPr>
        <w:t xml:space="preserve">. </w:t>
      </w:r>
    </w:p>
    <w:p w14:paraId="32C0982C" w14:textId="77777777" w:rsidR="00DD0752" w:rsidRDefault="001B071B" w:rsidP="00E804F4">
      <w:pPr>
        <w:jc w:val="center"/>
        <w:rPr>
          <w:lang w:val="pt-BR"/>
        </w:rPr>
      </w:pPr>
      <w:r>
        <w:rPr>
          <w:noProof/>
        </w:rPr>
        <w:drawing>
          <wp:inline distT="0" distB="0" distL="0" distR="0" wp14:anchorId="422ED617" wp14:editId="19D801A8">
            <wp:extent cx="3886200" cy="2305050"/>
            <wp:effectExtent l="0" t="0" r="0" b="0"/>
            <wp:docPr id="4" name="Imagem 4" descr="https://i.imgur.com/3NcYyN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.imgur.com/3NcYyNy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9A9898" w14:textId="77777777" w:rsidR="00E804F4" w:rsidRPr="00334A54" w:rsidRDefault="00E804F4" w:rsidP="00E804F4">
      <w:pPr>
        <w:pStyle w:val="Legenda"/>
        <w:rPr>
          <w:lang w:val="pt-BR"/>
        </w:rPr>
      </w:pPr>
      <w:r>
        <w:rPr>
          <w:lang w:val="pt-BR"/>
        </w:rPr>
        <w:t xml:space="preserve">Figure </w:t>
      </w:r>
      <w:r>
        <w:rPr>
          <w:lang w:val="pt-BR"/>
        </w:rPr>
        <w:t>3</w:t>
      </w:r>
      <w:r>
        <w:rPr>
          <w:lang w:val="pt-BR"/>
        </w:rPr>
        <w:t xml:space="preserve">. </w:t>
      </w:r>
      <w:r>
        <w:rPr>
          <w:lang w:val="pt-BR"/>
        </w:rPr>
        <w:t>Output da primeira simulação</w:t>
      </w:r>
    </w:p>
    <w:p w14:paraId="42DCB312" w14:textId="77777777" w:rsidR="00E804F4" w:rsidRDefault="00E804F4" w:rsidP="00E804F4">
      <w:pPr>
        <w:jc w:val="center"/>
        <w:rPr>
          <w:lang w:val="pt-BR"/>
        </w:rPr>
      </w:pPr>
    </w:p>
    <w:p w14:paraId="27CE87B1" w14:textId="77777777" w:rsidR="00DD0752" w:rsidRDefault="00554C7C">
      <w:pPr>
        <w:rPr>
          <w:lang w:val="pt-BR"/>
        </w:rPr>
      </w:pPr>
      <w:r>
        <w:rPr>
          <w:lang w:val="pt-BR"/>
        </w:rPr>
        <w:t>Para uma segunda validação da lógica, foi simulado um caso aonde as opiniões se divergiam, aonde os valores recebidos fossem –4, 1, 3.</w:t>
      </w:r>
    </w:p>
    <w:p w14:paraId="39385616" w14:textId="77777777" w:rsidR="00DD0752" w:rsidRDefault="00DD0752">
      <w:pPr>
        <w:rPr>
          <w:lang w:val="pt-BR"/>
        </w:rPr>
      </w:pPr>
    </w:p>
    <w:p w14:paraId="414B5A17" w14:textId="77777777" w:rsidR="00DD0752" w:rsidRDefault="00E804F4">
      <w:pPr>
        <w:rPr>
          <w:lang w:val="pt-BR"/>
        </w:rPr>
      </w:pPr>
      <w:r>
        <w:rPr>
          <w:noProof/>
        </w:rPr>
        <w:lastRenderedPageBreak/>
        <w:drawing>
          <wp:inline distT="0" distB="0" distL="0" distR="0" wp14:anchorId="0EC44095" wp14:editId="19EE5099">
            <wp:extent cx="5400675" cy="3211566"/>
            <wp:effectExtent l="0" t="0" r="0" b="8255"/>
            <wp:docPr id="5" name="Imagem 5" descr="https://i.imgur.com/suCQrH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.imgur.com/suCQrHQ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211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CC04DE" w14:textId="77777777" w:rsidR="00E804F4" w:rsidRPr="00334A54" w:rsidRDefault="00E804F4" w:rsidP="00E804F4">
      <w:pPr>
        <w:pStyle w:val="Legenda"/>
        <w:rPr>
          <w:lang w:val="pt-BR"/>
        </w:rPr>
      </w:pPr>
      <w:r>
        <w:rPr>
          <w:lang w:val="pt-BR"/>
        </w:rPr>
        <w:t xml:space="preserve">Figure </w:t>
      </w:r>
      <w:r>
        <w:rPr>
          <w:lang w:val="pt-BR"/>
        </w:rPr>
        <w:t>4. Inputs da segunda simulação</w:t>
      </w:r>
    </w:p>
    <w:p w14:paraId="67E36A53" w14:textId="77777777" w:rsidR="00E804F4" w:rsidRDefault="00E804F4">
      <w:pPr>
        <w:rPr>
          <w:lang w:val="pt-BR"/>
        </w:rPr>
      </w:pPr>
    </w:p>
    <w:p w14:paraId="74AE65A6" w14:textId="617E8478" w:rsidR="00343AA1" w:rsidRDefault="00554C7C">
      <w:pPr>
        <w:rPr>
          <w:lang w:val="pt-BR"/>
        </w:rPr>
      </w:pPr>
      <w:r>
        <w:rPr>
          <w:lang w:val="pt-BR"/>
        </w:rPr>
        <w:t>Difer</w:t>
      </w:r>
      <w:r>
        <w:rPr>
          <w:lang w:val="pt-BR"/>
        </w:rPr>
        <w:t xml:space="preserve">ente do caso anterior, os resultados apresentados apontaram para </w:t>
      </w:r>
      <w:r w:rsidR="00343AA1">
        <w:rPr>
          <w:lang w:val="pt-BR"/>
        </w:rPr>
        <w:t>um resultado mais aproximado ao centro, indicando que quando há indivíduos nos dois extremos, manter no “meio-termo” corresponde a melhor opção.</w:t>
      </w:r>
    </w:p>
    <w:p w14:paraId="1A72DC68" w14:textId="21773163" w:rsidR="00DD0752" w:rsidRDefault="00343AA1">
      <w:pPr>
        <w:rPr>
          <w:lang w:val="pt-BR"/>
        </w:rPr>
      </w:pPr>
      <w:r>
        <w:rPr>
          <w:lang w:val="pt-BR"/>
        </w:rPr>
        <w:t xml:space="preserve"> </w:t>
      </w:r>
    </w:p>
    <w:p w14:paraId="437E3BA0" w14:textId="77777777" w:rsidR="00E804F4" w:rsidRDefault="00E804F4" w:rsidP="00E804F4">
      <w:pPr>
        <w:jc w:val="center"/>
        <w:rPr>
          <w:lang w:val="pt-BR"/>
        </w:rPr>
      </w:pPr>
      <w:r>
        <w:rPr>
          <w:noProof/>
        </w:rPr>
        <w:drawing>
          <wp:inline distT="0" distB="0" distL="0" distR="0" wp14:anchorId="6696C776" wp14:editId="416ED774">
            <wp:extent cx="3895725" cy="2276475"/>
            <wp:effectExtent l="0" t="0" r="9525" b="9525"/>
            <wp:docPr id="6" name="Imagem 6" descr="https://i.imgur.com/2UFK07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.imgur.com/2UFK07g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C24BA7" w14:textId="77777777" w:rsidR="00E804F4" w:rsidRPr="00334A54" w:rsidRDefault="00E804F4" w:rsidP="00E804F4">
      <w:pPr>
        <w:pStyle w:val="Legenda"/>
        <w:rPr>
          <w:lang w:val="pt-BR"/>
        </w:rPr>
      </w:pPr>
      <w:r>
        <w:rPr>
          <w:lang w:val="pt-BR"/>
        </w:rPr>
        <w:t xml:space="preserve">Figure 1. </w:t>
      </w:r>
      <w:r>
        <w:rPr>
          <w:lang w:val="pt-BR"/>
        </w:rPr>
        <w:t>Output da segunda simulação</w:t>
      </w:r>
    </w:p>
    <w:p w14:paraId="24DD4067" w14:textId="77777777" w:rsidR="00E804F4" w:rsidRDefault="00E804F4" w:rsidP="00E804F4">
      <w:pPr>
        <w:rPr>
          <w:lang w:val="pt-BR"/>
        </w:rPr>
      </w:pPr>
    </w:p>
    <w:p w14:paraId="56FC7720" w14:textId="77777777" w:rsidR="00DD0752" w:rsidRDefault="00554C7C">
      <w:pPr>
        <w:pStyle w:val="Ttulo1"/>
        <w:rPr>
          <w:lang w:val="pt-BR"/>
        </w:rPr>
      </w:pPr>
      <w:r>
        <w:rPr>
          <w:lang w:val="pt-BR"/>
        </w:rPr>
        <w:t>5. Conclusão</w:t>
      </w:r>
    </w:p>
    <w:p w14:paraId="2E72D9F2" w14:textId="77777777" w:rsidR="00DD0752" w:rsidRPr="00334A54" w:rsidRDefault="00554C7C">
      <w:pPr>
        <w:spacing w:line="256" w:lineRule="auto"/>
        <w:rPr>
          <w:lang w:val="pt-BR"/>
        </w:rPr>
      </w:pPr>
      <w:r>
        <w:rPr>
          <w:lang w:val="pt-BR"/>
        </w:rPr>
        <w:t>Pela lógica haver sido implementada sem base em uma pesquisa científica, os resultados podem não apresentar resultados condizentes a realidade. Como tentativa d</w:t>
      </w:r>
      <w:r>
        <w:rPr>
          <w:lang w:val="pt-BR"/>
        </w:rPr>
        <w:t xml:space="preserve">e evitar extremos, as regras fazem com que os valores tendem a </w:t>
      </w:r>
      <w:r w:rsidR="00334A54">
        <w:rPr>
          <w:lang w:val="pt-BR"/>
        </w:rPr>
        <w:t>manter na</w:t>
      </w:r>
      <w:r>
        <w:rPr>
          <w:lang w:val="pt-BR"/>
        </w:rPr>
        <w:t xml:space="preserve"> temperatura, ou realizar </w:t>
      </w:r>
      <w:r>
        <w:rPr>
          <w:lang w:val="pt-BR"/>
        </w:rPr>
        <w:lastRenderedPageBreak/>
        <w:t>pequenas alterações na temperatura, salvo casos aonde todos os grupos tendem a um extremo.</w:t>
      </w:r>
    </w:p>
    <w:p w14:paraId="071FF228" w14:textId="7AC89485" w:rsidR="00DD0752" w:rsidRDefault="00554C7C">
      <w:pPr>
        <w:spacing w:line="256" w:lineRule="auto"/>
        <w:rPr>
          <w:lang w:val="pt-BR"/>
        </w:rPr>
      </w:pPr>
      <w:r>
        <w:rPr>
          <w:lang w:val="pt-BR"/>
        </w:rPr>
        <w:t xml:space="preserve">           Para projetos futuros, existe</w:t>
      </w:r>
      <w:r>
        <w:rPr>
          <w:lang w:val="pt-BR"/>
        </w:rPr>
        <w:t xml:space="preserve"> a</w:t>
      </w:r>
      <w:r>
        <w:rPr>
          <w:lang w:val="pt-BR"/>
        </w:rPr>
        <w:t xml:space="preserve"> possibilidade</w:t>
      </w:r>
      <w:r>
        <w:rPr>
          <w:lang w:val="pt-BR"/>
        </w:rPr>
        <w:t xml:space="preserve"> d</w:t>
      </w:r>
      <w:r>
        <w:rPr>
          <w:lang w:val="pt-BR"/>
        </w:rPr>
        <w:t xml:space="preserve">e realizar </w:t>
      </w:r>
      <w:r w:rsidR="00334A54">
        <w:rPr>
          <w:lang w:val="pt-BR"/>
        </w:rPr>
        <w:t>múltiplas</w:t>
      </w:r>
      <w:r>
        <w:rPr>
          <w:lang w:val="pt-BR"/>
        </w:rPr>
        <w:t xml:space="preserve"> aplicações reais e validar o caso com dados como temperatura corporal, grau de satisfação, entre outros. Outra melhoria possível, seria a substituição da regra 1 para regras que </w:t>
      </w:r>
      <w:r w:rsidR="00334A54">
        <w:rPr>
          <w:lang w:val="pt-BR"/>
        </w:rPr>
        <w:t>englobem</w:t>
      </w:r>
      <w:r>
        <w:rPr>
          <w:lang w:val="pt-BR"/>
        </w:rPr>
        <w:t xml:space="preserve"> uma área menor nos resultados, permitindo que o </w:t>
      </w:r>
      <w:r>
        <w:rPr>
          <w:lang w:val="pt-BR"/>
        </w:rPr>
        <w:t xml:space="preserve">sistema tenha uma maior variação nos resultados. </w:t>
      </w:r>
    </w:p>
    <w:p w14:paraId="6F99A8D1" w14:textId="77777777" w:rsidR="00E804F4" w:rsidRDefault="00E804F4">
      <w:pPr>
        <w:spacing w:line="256" w:lineRule="auto"/>
        <w:rPr>
          <w:lang w:val="pt-BR"/>
        </w:rPr>
      </w:pPr>
    </w:p>
    <w:p w14:paraId="74EE5448" w14:textId="77777777" w:rsidR="00DD0752" w:rsidRDefault="00E804F4">
      <w:pPr>
        <w:pStyle w:val="Ttulo1"/>
        <w:rPr>
          <w:lang w:val="pt-BR"/>
        </w:rPr>
      </w:pPr>
      <w:r>
        <w:rPr>
          <w:lang w:val="pt-BR"/>
        </w:rPr>
        <w:t>6</w:t>
      </w:r>
      <w:r w:rsidR="00554C7C">
        <w:rPr>
          <w:lang w:val="pt-BR"/>
        </w:rPr>
        <w:t>. Referencias</w:t>
      </w:r>
    </w:p>
    <w:p w14:paraId="76243FD2" w14:textId="77777777" w:rsidR="00DD0752" w:rsidRDefault="00554C7C">
      <w:pPr>
        <w:spacing w:line="256" w:lineRule="auto"/>
        <w:rPr>
          <w:lang w:val="pt-BR"/>
        </w:rPr>
      </w:pPr>
      <w:r>
        <w:rPr>
          <w:lang w:val="pt-BR"/>
        </w:rPr>
        <w:t>Para a implementação em questão, não foi encontrado conteúdo que tratasse do problema exato ou aproximações que poderiam ser usados como referência. Mas com o vasto conteúdo acadêmico referen</w:t>
      </w:r>
      <w:r>
        <w:rPr>
          <w:lang w:val="pt-BR"/>
        </w:rPr>
        <w:t>te a lógica fuzzy foi possível ter uma base para o problema.</w:t>
      </w:r>
    </w:p>
    <w:p w14:paraId="67B14A41" w14:textId="77777777" w:rsidR="00DD0752" w:rsidRDefault="00554C7C">
      <w:pPr>
        <w:pStyle w:val="Ttulo1"/>
        <w:rPr>
          <w:lang w:val="pt-BR"/>
        </w:rPr>
      </w:pPr>
      <w:r>
        <w:rPr>
          <w:lang w:val="pt-BR"/>
        </w:rPr>
        <w:t>Referencias</w:t>
      </w:r>
    </w:p>
    <w:p w14:paraId="177AA045" w14:textId="77777777" w:rsidR="00DD0752" w:rsidRPr="00334A54" w:rsidRDefault="00554C7C" w:rsidP="00887424">
      <w:pPr>
        <w:pStyle w:val="Reference"/>
        <w:rPr>
          <w:lang w:val="pt-BR"/>
        </w:rPr>
      </w:pPr>
      <w:r>
        <w:rPr>
          <w:lang w:val="pt-BR"/>
        </w:rPr>
        <w:t>Aguado, A. G.; Cantanhede, M. A. Lógica Fuzzy. 2010. Disponível em:&lt;https://www.ft.unicamp.br/&gt; Acesso em: 12 out. 2013.</w:t>
      </w:r>
      <w:r>
        <w:rPr>
          <w:color w:val="323232"/>
          <w:szCs w:val="24"/>
          <w:lang w:val="pt-BR"/>
        </w:rPr>
        <w:t xml:space="preserve"> </w:t>
      </w:r>
    </w:p>
    <w:p w14:paraId="2DD75569" w14:textId="77777777" w:rsidR="00887424" w:rsidRDefault="00554C7C" w:rsidP="00887424">
      <w:pPr>
        <w:pStyle w:val="Reference"/>
        <w:rPr>
          <w:lang w:val="pt-BR"/>
        </w:rPr>
      </w:pPr>
      <w:r>
        <w:rPr>
          <w:color w:val="323232"/>
          <w:szCs w:val="24"/>
          <w:lang w:val="pt-BR"/>
        </w:rPr>
        <w:t xml:space="preserve">Tanscheit, R. Sistemas fuzzy, In: Inteligência computacional </w:t>
      </w:r>
      <w:r>
        <w:rPr>
          <w:color w:val="323232"/>
          <w:szCs w:val="24"/>
          <w:lang w:val="pt-BR"/>
        </w:rPr>
        <w:t>aplicada a administração, economia e engenharia em Matlab, São Paulo, Thomson Learning, 2007.</w:t>
      </w:r>
    </w:p>
    <w:p w14:paraId="34AED051" w14:textId="2085176A" w:rsidR="00DD0752" w:rsidRPr="00887424" w:rsidRDefault="000C6267" w:rsidP="00887424">
      <w:pPr>
        <w:pStyle w:val="Reference"/>
        <w:rPr>
          <w:lang w:val="pt-BR"/>
        </w:rPr>
      </w:pPr>
      <w:r w:rsidRPr="000C6267">
        <w:t>Hamdi, Maher</w:t>
      </w:r>
      <w:r w:rsidR="00887424">
        <w:t>;</w:t>
      </w:r>
      <w:r w:rsidRPr="000C6267">
        <w:t xml:space="preserve"> </w:t>
      </w:r>
      <w:proofErr w:type="spellStart"/>
      <w:r w:rsidRPr="000C6267">
        <w:t>Lachiver</w:t>
      </w:r>
      <w:proofErr w:type="spellEnd"/>
      <w:r w:rsidRPr="000C6267">
        <w:t>, Gerard. (1998). Fuzzy control system based on the human</w:t>
      </w:r>
      <w:r w:rsidR="00887424">
        <w:t xml:space="preserve"> </w:t>
      </w:r>
      <w:r w:rsidRPr="000C6267">
        <w:t xml:space="preserve">sensation of thermal comfort. </w:t>
      </w:r>
      <w:r w:rsidRPr="00887424">
        <w:t>IEEE International Conference on Fuzzy Systems. 1. 487 - 492 vol.1. 10.1109/FUZZY.1998.</w:t>
      </w:r>
      <w:r w:rsidRPr="00887424">
        <w:rPr>
          <w:u w:val="single"/>
        </w:rPr>
        <w:t>687534</w:t>
      </w:r>
      <w:r w:rsidRPr="00887424">
        <w:t>.</w:t>
      </w:r>
    </w:p>
    <w:sectPr w:rsidR="00DD0752" w:rsidRPr="00887424">
      <w:type w:val="continuous"/>
      <w:pgSz w:w="11907" w:h="16840"/>
      <w:pgMar w:top="1985" w:right="1701" w:bottom="1418" w:left="1701" w:header="964" w:footer="964" w:gutter="0"/>
      <w:pgNumType w:start="10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850D51" w14:textId="77777777" w:rsidR="00554C7C" w:rsidRDefault="00554C7C">
      <w:pPr>
        <w:spacing w:before="0"/>
      </w:pPr>
      <w:r>
        <w:separator/>
      </w:r>
    </w:p>
  </w:endnote>
  <w:endnote w:type="continuationSeparator" w:id="0">
    <w:p w14:paraId="52B78A21" w14:textId="77777777" w:rsidR="00554C7C" w:rsidRDefault="00554C7C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4FBCE5" w14:textId="77777777" w:rsidR="00554C7C" w:rsidRDefault="00554C7C">
      <w:pPr>
        <w:spacing w:before="0"/>
      </w:pPr>
      <w:r>
        <w:rPr>
          <w:color w:val="000000"/>
        </w:rPr>
        <w:separator/>
      </w:r>
    </w:p>
  </w:footnote>
  <w:footnote w:type="continuationSeparator" w:id="0">
    <w:p w14:paraId="1F789371" w14:textId="77777777" w:rsidR="00554C7C" w:rsidRDefault="00554C7C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0F1F8D" w14:textId="77777777" w:rsidR="00A70B3B" w:rsidRDefault="00554C7C">
    <w:pPr>
      <w:tabs>
        <w:tab w:val="right" w:pos="9356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32BFA83" wp14:editId="293655BF">
              <wp:simplePos x="0" y="0"/>
              <wp:positionH relativeFrom="margin">
                <wp:align>inside</wp:align>
              </wp:positionH>
              <wp:positionV relativeFrom="paragraph">
                <wp:posOffset>548</wp:posOffset>
              </wp:positionV>
              <wp:extent cx="0" cy="0"/>
              <wp:effectExtent l="0" t="0" r="0" b="0"/>
              <wp:wrapSquare wrapText="bothSides"/>
              <wp:docPr id="1" name="Caixa de Tex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0" cy="0"/>
                      </a:xfrm>
                      <a:prstGeom prst="rect">
                        <a:avLst/>
                      </a:prstGeom>
                      <a:ln>
                        <a:noFill/>
                        <a:prstDash/>
                      </a:ln>
                    </wps:spPr>
                    <wps:txbx>
                      <w:txbxContent>
                        <w:p w14:paraId="24845848" w14:textId="77777777" w:rsidR="00A70B3B" w:rsidRDefault="00554C7C"/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32BFA83" id="_x0000_t202" coordsize="21600,21600" o:spt="202" path="m,l,21600r21600,l21600,xe">
              <v:stroke joinstyle="miter"/>
              <v:path gradientshapeok="t" o:connecttype="rect"/>
            </v:shapetype>
            <v:shape id="Caixa de Texto 1" o:spid="_x0000_s1026" type="#_x0000_t202" style="position:absolute;left:0;text-align:left;margin-left:0;margin-top:.05pt;width:0;height:0;z-index:251659264;visibility:visible;mso-wrap-style:none;mso-wrap-distance-left:9pt;mso-wrap-distance-top:0;mso-wrap-distance-right:9pt;mso-wrap-distance-bottom:0;mso-position-horizontal:insid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" filled="f" stroked="f">
              <v:textbox style="mso-fit-shape-to-text:t" inset="0,0,0,0">
                <w:txbxContent>
                  <w:p w14:paraId="24845848" w14:textId="77777777" w:rsidR="00A70B3B" w:rsidRDefault="00554C7C"/>
                </w:txbxContent>
              </v:textbox>
              <w10:wrap type="square"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25019C"/>
    <w:multiLevelType w:val="multilevel"/>
    <w:tmpl w:val="C388B684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495C1437"/>
    <w:multiLevelType w:val="multilevel"/>
    <w:tmpl w:val="78C69F56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DD0752"/>
    <w:rsid w:val="000C6267"/>
    <w:rsid w:val="001B071B"/>
    <w:rsid w:val="00334A54"/>
    <w:rsid w:val="00343AA1"/>
    <w:rsid w:val="00554C7C"/>
    <w:rsid w:val="00827406"/>
    <w:rsid w:val="00887424"/>
    <w:rsid w:val="00DD0752"/>
    <w:rsid w:val="00E80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996E9B"/>
  <w15:docId w15:val="{FDBFFC35-0D2B-4BCD-ADEC-8AC93AC60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ja-JP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tabs>
        <w:tab w:val="left" w:pos="720"/>
      </w:tabs>
      <w:suppressAutoHyphens/>
      <w:spacing w:before="120"/>
      <w:jc w:val="both"/>
    </w:pPr>
    <w:rPr>
      <w:rFonts w:ascii="Times" w:hAnsi="Times"/>
      <w:sz w:val="24"/>
      <w:lang w:val="en-US" w:eastAsia="pt-BR"/>
    </w:rPr>
  </w:style>
  <w:style w:type="paragraph" w:styleId="Ttulo1">
    <w:name w:val="heading 1"/>
    <w:basedOn w:val="Normal"/>
    <w:next w:val="Normal"/>
    <w:uiPriority w:val="9"/>
    <w:qFormat/>
    <w:pPr>
      <w:keepNext/>
      <w:spacing w:before="240"/>
      <w:jc w:val="left"/>
      <w:outlineLvl w:val="0"/>
    </w:pPr>
    <w:rPr>
      <w:b/>
      <w:kern w:val="3"/>
      <w:sz w:val="26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spacing w:before="240"/>
      <w:jc w:val="left"/>
      <w:outlineLvl w:val="1"/>
    </w:pPr>
    <w:rPr>
      <w:b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spacing w:before="240"/>
      <w:outlineLvl w:val="2"/>
    </w:pPr>
    <w:rPr>
      <w:rFonts w:ascii="Helvetica" w:hAnsi="Helvetica"/>
      <w:b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spacing w:before="240"/>
      <w:outlineLvl w:val="3"/>
    </w:pPr>
    <w:rPr>
      <w:rFonts w:ascii="Arial" w:hAnsi="Arial"/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spacing w:before="240"/>
      <w:outlineLvl w:val="4"/>
    </w:pPr>
    <w:rPr>
      <w:sz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uthor">
    <w:name w:val="Author"/>
    <w:basedOn w:val="Normal"/>
    <w:pPr>
      <w:spacing w:before="240"/>
      <w:jc w:val="center"/>
    </w:pPr>
    <w:rPr>
      <w:b/>
      <w:szCs w:val="24"/>
    </w:rPr>
  </w:style>
  <w:style w:type="paragraph" w:customStyle="1" w:styleId="Address">
    <w:name w:val="Address"/>
    <w:basedOn w:val="Normal"/>
    <w:autoRedefine/>
    <w:pPr>
      <w:spacing w:before="240"/>
      <w:jc w:val="center"/>
    </w:pPr>
    <w:rPr>
      <w:lang w:val="pt-BR"/>
    </w:rPr>
  </w:style>
  <w:style w:type="character" w:customStyle="1" w:styleId="AddressChar">
    <w:name w:val="Address Char"/>
    <w:rPr>
      <w:rFonts w:ascii="Times" w:hAnsi="Times"/>
      <w:sz w:val="24"/>
      <w:lang w:val="pt-BR" w:eastAsia="pt-BR" w:bidi="ar-SA"/>
    </w:rPr>
  </w:style>
  <w:style w:type="paragraph" w:customStyle="1" w:styleId="Email">
    <w:name w:val="Email"/>
    <w:basedOn w:val="Normal"/>
    <w:pPr>
      <w:spacing w:after="120"/>
      <w:jc w:val="center"/>
    </w:pPr>
    <w:rPr>
      <w:rFonts w:ascii="Courier New" w:hAnsi="Courier New"/>
      <w:sz w:val="20"/>
    </w:rPr>
  </w:style>
  <w:style w:type="paragraph" w:customStyle="1" w:styleId="Abstract">
    <w:name w:val="Abstract"/>
    <w:basedOn w:val="Normal"/>
    <w:pPr>
      <w:spacing w:after="120"/>
      <w:ind w:left="454" w:right="454"/>
    </w:pPr>
    <w:rPr>
      <w:i/>
      <w:szCs w:val="24"/>
      <w:lang w:val="pt-BR"/>
    </w:rPr>
  </w:style>
  <w:style w:type="paragraph" w:customStyle="1" w:styleId="Figure">
    <w:name w:val="Figure"/>
    <w:basedOn w:val="Normal"/>
    <w:pPr>
      <w:jc w:val="center"/>
    </w:pPr>
  </w:style>
  <w:style w:type="paragraph" w:customStyle="1" w:styleId="Reference">
    <w:name w:val="Reference"/>
    <w:basedOn w:val="Normal"/>
    <w:pPr>
      <w:ind w:left="284" w:hanging="284"/>
    </w:pPr>
  </w:style>
  <w:style w:type="character" w:styleId="Hyperlink">
    <w:name w:val="Hyperlink"/>
    <w:rPr>
      <w:color w:val="0000FF"/>
      <w:u w:val="single"/>
    </w:rPr>
  </w:style>
  <w:style w:type="paragraph" w:styleId="Ttulo">
    <w:name w:val="Title"/>
    <w:basedOn w:val="Normal"/>
    <w:uiPriority w:val="10"/>
    <w:qFormat/>
    <w:pPr>
      <w:spacing w:before="240"/>
      <w:ind w:firstLine="397"/>
      <w:jc w:val="center"/>
    </w:pPr>
    <w:rPr>
      <w:rFonts w:cs="Arial"/>
      <w:b/>
      <w:bCs/>
      <w:sz w:val="32"/>
      <w:szCs w:val="32"/>
    </w:rPr>
  </w:style>
  <w:style w:type="paragraph" w:styleId="Legenda">
    <w:name w:val="caption"/>
    <w:basedOn w:val="Normal"/>
    <w:next w:val="Normal"/>
    <w:pPr>
      <w:spacing w:after="120"/>
      <w:ind w:left="454" w:right="454"/>
      <w:jc w:val="center"/>
    </w:pPr>
    <w:rPr>
      <w:rFonts w:ascii="Helvetica" w:hAnsi="Helvetica"/>
      <w:b/>
      <w:bCs/>
      <w:sz w:val="20"/>
    </w:rPr>
  </w:style>
  <w:style w:type="paragraph" w:styleId="Pr-formataoHTML">
    <w:name w:val="HTML Preformatted"/>
    <w:basedOn w:val="Normal"/>
    <w:pPr>
      <w:tabs>
        <w:tab w:val="clear" w:pos="72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jc w:val="left"/>
    </w:pPr>
    <w:rPr>
      <w:rFonts w:ascii="Courier New" w:hAnsi="Courier New" w:cs="Courier New"/>
      <w:sz w:val="20"/>
      <w:lang w:eastAsia="en-US"/>
    </w:rPr>
  </w:style>
  <w:style w:type="paragraph" w:styleId="Rodap">
    <w:name w:val="footer"/>
    <w:basedOn w:val="Normal"/>
    <w:pPr>
      <w:tabs>
        <w:tab w:val="clear" w:pos="720"/>
        <w:tab w:val="center" w:pos="4252"/>
        <w:tab w:val="right" w:pos="8504"/>
      </w:tabs>
    </w:pPr>
  </w:style>
  <w:style w:type="character" w:customStyle="1" w:styleId="RodapChar">
    <w:name w:val="Rodapé Char"/>
    <w:rPr>
      <w:rFonts w:ascii="Times" w:hAnsi="Times"/>
      <w:sz w:val="24"/>
      <w:lang w:val="en-US"/>
    </w:rPr>
  </w:style>
  <w:style w:type="paragraph" w:styleId="Cabealho">
    <w:name w:val="header"/>
    <w:basedOn w:val="Normal"/>
    <w:pPr>
      <w:tabs>
        <w:tab w:val="clear" w:pos="720"/>
        <w:tab w:val="center" w:pos="4252"/>
        <w:tab w:val="right" w:pos="8504"/>
      </w:tabs>
    </w:pPr>
  </w:style>
  <w:style w:type="character" w:customStyle="1" w:styleId="CabealhoChar">
    <w:name w:val="Cabeçalho Char"/>
    <w:rPr>
      <w:rFonts w:ascii="Times" w:hAnsi="Times"/>
      <w:sz w:val="24"/>
      <w:lang w:val="en-US"/>
    </w:rPr>
  </w:style>
  <w:style w:type="paragraph" w:styleId="PargrafodaLista">
    <w:name w:val="List Paragraph"/>
    <w:basedOn w:val="Normal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sbc-template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DEF009-F798-41EA-9636-AB4A8FF8A1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sbc-template</Template>
  <TotalTime>1</TotalTime>
  <Pages>6</Pages>
  <Words>1017</Words>
  <Characters>5493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Instruções aos Autores de Contribuições para o SIBGRAPI</vt:lpstr>
    </vt:vector>
  </TitlesOfParts>
  <Company/>
  <LinksUpToDate>false</LinksUpToDate>
  <CharactersWithSpaces>6498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Instruções aos Autores de Contribuições para o SIBGRAPI</dc:title>
  <dc:subject/>
  <dc:creator>Sociedade Brasileira de Computação</dc:creator>
  <dc:description/>
  <cp:lastModifiedBy>Gustavo Macedo Nemeth</cp:lastModifiedBy>
  <cp:revision>2</cp:revision>
  <cp:lastPrinted>2019-04-10T00:00:00Z</cp:lastPrinted>
  <dcterms:created xsi:type="dcterms:W3CDTF">2019-04-10T00:30:00Z</dcterms:created>
  <dcterms:modified xsi:type="dcterms:W3CDTF">2019-04-10T00:30:00Z</dcterms:modified>
</cp:coreProperties>
</file>